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28D" w:rsidRDefault="002465C6" w:rsidP="00781D0B">
      <w:pPr>
        <w:jc w:val="center"/>
        <w:rPr>
          <w:b/>
          <w:sz w:val="28"/>
        </w:rPr>
      </w:pPr>
      <w:r>
        <w:rPr>
          <w:b/>
          <w:sz w:val="28"/>
        </w:rPr>
        <w:t>Tablas rainbow y su uso</w:t>
      </w:r>
    </w:p>
    <w:p w:rsidR="00EB70E6" w:rsidRDefault="002465C6" w:rsidP="00781D0B">
      <w:pPr>
        <w:spacing w:after="0"/>
        <w:jc w:val="center"/>
        <w:rPr>
          <w:b/>
          <w:sz w:val="24"/>
          <w:szCs w:val="24"/>
        </w:rPr>
      </w:pPr>
      <w:r>
        <w:rPr>
          <w:b/>
          <w:sz w:val="24"/>
          <w:szCs w:val="24"/>
        </w:rPr>
        <w:t>Pablo Menéndez Suárez</w:t>
      </w:r>
    </w:p>
    <w:p w:rsidR="00781D0B" w:rsidRDefault="002465C6" w:rsidP="00781D0B">
      <w:pPr>
        <w:spacing w:after="0"/>
        <w:jc w:val="center"/>
        <w:rPr>
          <w:i/>
        </w:rPr>
      </w:pPr>
      <w:r>
        <w:rPr>
          <w:i/>
        </w:rPr>
        <w:t>UO252406@uniovi.es</w:t>
      </w:r>
    </w:p>
    <w:p w:rsidR="00781D0B" w:rsidRDefault="00781D0B" w:rsidP="00781D0B">
      <w:pPr>
        <w:pBdr>
          <w:top w:val="single" w:sz="4" w:space="1" w:color="auto"/>
          <w:bottom w:val="single" w:sz="4" w:space="1" w:color="auto"/>
        </w:pBdr>
        <w:spacing w:after="0"/>
        <w:jc w:val="both"/>
        <w:rPr>
          <w:b/>
        </w:rPr>
      </w:pPr>
      <w:r w:rsidRPr="00781D0B">
        <w:rPr>
          <w:b/>
        </w:rPr>
        <w:t>Resumen</w:t>
      </w:r>
    </w:p>
    <w:p w:rsidR="00781D0B" w:rsidRDefault="00945075" w:rsidP="00781D0B">
      <w:pPr>
        <w:pBdr>
          <w:top w:val="single" w:sz="4" w:space="1" w:color="auto"/>
          <w:bottom w:val="single" w:sz="4" w:space="1" w:color="auto"/>
        </w:pBdr>
        <w:spacing w:after="0"/>
        <w:jc w:val="both"/>
      </w:pPr>
      <w:r>
        <w:t xml:space="preserve">(Máximo </w:t>
      </w:r>
      <w:r w:rsidR="00094BA5">
        <w:t>2</w:t>
      </w:r>
      <w:r>
        <w:t>0</w:t>
      </w:r>
      <w:r w:rsidR="0059249F">
        <w:t>0</w:t>
      </w:r>
      <w:r w:rsidR="00094BA5">
        <w:t xml:space="preserve"> palabras)</w:t>
      </w:r>
      <w:r w:rsidR="00781D0B">
        <w:t xml:space="preserve"> </w:t>
      </w:r>
    </w:p>
    <w:p w:rsidR="00781D0B" w:rsidRDefault="00781D0B" w:rsidP="00781D0B">
      <w:pPr>
        <w:spacing w:after="0"/>
        <w:jc w:val="both"/>
      </w:pPr>
    </w:p>
    <w:p w:rsidR="00781D0B" w:rsidRPr="009C46BC" w:rsidRDefault="00FD6649" w:rsidP="00FD6649">
      <w:pPr>
        <w:pStyle w:val="Prrafodelista"/>
        <w:numPr>
          <w:ilvl w:val="0"/>
          <w:numId w:val="2"/>
        </w:numPr>
        <w:spacing w:after="0"/>
        <w:jc w:val="both"/>
        <w:rPr>
          <w:b/>
          <w:sz w:val="28"/>
          <w:szCs w:val="28"/>
        </w:rPr>
      </w:pPr>
      <w:r w:rsidRPr="009C46BC">
        <w:rPr>
          <w:b/>
          <w:sz w:val="28"/>
          <w:szCs w:val="28"/>
        </w:rPr>
        <w:t>Introducción</w:t>
      </w:r>
    </w:p>
    <w:p w:rsidR="00FD6649" w:rsidRPr="00FD6649" w:rsidRDefault="00E433FE" w:rsidP="00E433FE">
      <w:r>
        <w:t xml:space="preserve">A la hora de </w:t>
      </w:r>
      <w:r w:rsidR="00166943">
        <w:t>diseñar una aplicación que requiera de autentificación siempre se plantea un problema cuando se necesita almacenar las contraseñas de los usuarios en una base de datos. Éstas pueden ser almacenadas de varias formas, bien sea en texto plano (nada recomendable), cifradas con un algoritmo bidireccional o cifradas mediante un algoritmo unidireccional</w:t>
      </w:r>
      <w:r w:rsidR="005A1535">
        <w:t xml:space="preserve"> dando como resultado un “Hash”.  Ésta última</w:t>
      </w:r>
      <w:r w:rsidR="00166943">
        <w:t xml:space="preserve"> </w:t>
      </w:r>
      <w:r w:rsidR="005A1535">
        <w:t>es la más usada en sistemas seguros y también la más recomendable.</w:t>
      </w:r>
      <w:r w:rsidR="00B36581">
        <w:t>, y</w:t>
      </w:r>
      <w:r w:rsidR="008A2986">
        <w:t xml:space="preserve">a que invertir el proceso </w:t>
      </w:r>
      <w:r w:rsidR="00B36581">
        <w:t>de cifrado es imposible y la única manera de obtener las contraseñas es mediante la fuerza bruta.</w:t>
      </w:r>
      <w:r w:rsidR="00D72B1F">
        <w:t xml:space="preserve"> </w:t>
      </w:r>
      <w:r w:rsidR="00922BD1">
        <w:t>En este trabajo v</w:t>
      </w:r>
      <w:r w:rsidR="006E212A">
        <w:t>amos a ver como apoyándonos en las tablas rainbow, podemos realizar fuerza bruta de una forma mucho más rápida y eficiente.</w:t>
      </w:r>
    </w:p>
    <w:p w:rsidR="00FD6649" w:rsidRDefault="00922BD1" w:rsidP="00FD6649">
      <w:pPr>
        <w:pStyle w:val="Prrafodelista"/>
        <w:numPr>
          <w:ilvl w:val="0"/>
          <w:numId w:val="2"/>
        </w:numPr>
        <w:spacing w:after="0"/>
        <w:jc w:val="both"/>
        <w:rPr>
          <w:b/>
          <w:sz w:val="28"/>
          <w:szCs w:val="28"/>
        </w:rPr>
      </w:pPr>
      <w:r w:rsidRPr="009C46BC">
        <w:rPr>
          <w:b/>
          <w:sz w:val="28"/>
          <w:szCs w:val="28"/>
        </w:rPr>
        <w:t>Tablas Rainbow</w:t>
      </w:r>
    </w:p>
    <w:p w:rsidR="0098531C" w:rsidRPr="009C46BC" w:rsidRDefault="0098531C" w:rsidP="0098531C">
      <w:pPr>
        <w:pStyle w:val="Prrafodelista"/>
        <w:spacing w:after="0"/>
        <w:ind w:left="360"/>
        <w:jc w:val="both"/>
        <w:rPr>
          <w:b/>
          <w:sz w:val="28"/>
          <w:szCs w:val="28"/>
        </w:rPr>
      </w:pPr>
    </w:p>
    <w:p w:rsidR="009C46BC" w:rsidRPr="009C46BC" w:rsidRDefault="009C46BC" w:rsidP="009C46BC">
      <w:pPr>
        <w:pStyle w:val="Prrafodelista"/>
        <w:numPr>
          <w:ilvl w:val="0"/>
          <w:numId w:val="3"/>
        </w:numPr>
        <w:spacing w:after="0"/>
        <w:jc w:val="both"/>
        <w:rPr>
          <w:b/>
        </w:rPr>
      </w:pPr>
      <w:r w:rsidRPr="009C46BC">
        <w:rPr>
          <w:b/>
        </w:rPr>
        <w:t>Definición</w:t>
      </w:r>
    </w:p>
    <w:p w:rsidR="00FD6649" w:rsidRDefault="00922BD1" w:rsidP="00FD6649">
      <w:r>
        <w:t>Las tablas rainbow, son</w:t>
      </w:r>
      <w:r w:rsidR="008964FD">
        <w:t xml:space="preserve"> un tipo de tablas pregeneradas utilizadas para la obtención de contraseñas por medio de fuerza bruta que nos permiten ahorrar tiempo de ejecución sacrificando espacio en disco y memoria. Este tipo de tablas</w:t>
      </w:r>
      <w:r>
        <w:t xml:space="preserve"> almacenan</w:t>
      </w:r>
      <w:r w:rsidR="00627585">
        <w:t xml:space="preserve"> una relación de pares de palabras en texto plano</w:t>
      </w:r>
      <w:r w:rsidR="008964FD">
        <w:t xml:space="preserve"> donde, p</w:t>
      </w:r>
      <w:r w:rsidR="00627585">
        <w:t>or un lado</w:t>
      </w:r>
      <w:r w:rsidR="008964FD">
        <w:t xml:space="preserve"> </w:t>
      </w:r>
      <w:r w:rsidR="00627585">
        <w:t xml:space="preserve">está la palabra inicial y por otro lado la palabra final.  El vínculo formado entre estas </w:t>
      </w:r>
      <w:r w:rsidR="0098531C">
        <w:t xml:space="preserve">dos </w:t>
      </w:r>
      <w:r w:rsidR="00627585">
        <w:t xml:space="preserve">palabras viene dado por el uso </w:t>
      </w:r>
      <w:r w:rsidR="009C46BC">
        <w:t xml:space="preserve">de ambas </w:t>
      </w:r>
      <w:r w:rsidR="00627585">
        <w:t>en la función de resumen y reducción que representa la tabla rainbow.</w:t>
      </w:r>
      <w:r w:rsidR="0098531C">
        <w:t xml:space="preserve"> </w:t>
      </w:r>
      <w:r w:rsidR="00297609">
        <w:t>Existen diferentes tipos de Tablas Rainbow para cada algoritmo</w:t>
      </w:r>
      <w:r w:rsidR="00EB6053">
        <w:t xml:space="preserve"> de cifrado</w:t>
      </w:r>
      <w:r w:rsidR="008964FD">
        <w:t>, generalmente ocupan muchos gigas o incluso teras</w:t>
      </w:r>
      <w:r w:rsidR="00297609">
        <w:t>.</w:t>
      </w:r>
      <w:r w:rsidR="008964FD">
        <w:t xml:space="preserve"> </w:t>
      </w:r>
      <w:r w:rsidR="0098531C">
        <w:t>Antes de pasar a hablar del funcionamiento de estas tablas y para comprender bien lo que acabamos de leer, debemos tener claros algunos conceptos.</w:t>
      </w:r>
    </w:p>
    <w:p w:rsidR="0098531C" w:rsidRDefault="0098531C" w:rsidP="0098531C">
      <w:pPr>
        <w:pStyle w:val="Prrafodelista"/>
        <w:numPr>
          <w:ilvl w:val="0"/>
          <w:numId w:val="3"/>
        </w:numPr>
        <w:rPr>
          <w:b/>
        </w:rPr>
      </w:pPr>
      <w:r>
        <w:rPr>
          <w:b/>
        </w:rPr>
        <w:t>Función Hash o de resumen</w:t>
      </w:r>
    </w:p>
    <w:p w:rsidR="0098531C" w:rsidRDefault="0098531C" w:rsidP="0098531C">
      <w:pPr>
        <w:pStyle w:val="Prrafodelista"/>
        <w:ind w:left="0"/>
      </w:pPr>
      <w:r>
        <w:t>Una función hash o de resumen es una función que aplica una fórmula m</w:t>
      </w:r>
      <w:r w:rsidR="0018133F">
        <w:t>a</w:t>
      </w:r>
      <w:r>
        <w:t>temática a una entrada</w:t>
      </w:r>
      <w:r w:rsidR="0018133F">
        <w:t>, normalmente un texto plano, dando como resultado una salida alfanumérica de longitud fija, conocida como hash, que solo puede ser obtenida a través de esa misma entrada.</w:t>
      </w:r>
      <w:bookmarkStart w:id="0" w:name="_GoBack"/>
      <w:bookmarkEnd w:id="0"/>
    </w:p>
    <w:p w:rsidR="0098531C" w:rsidRDefault="0018133F" w:rsidP="0018133F">
      <w:pPr>
        <w:pStyle w:val="Prrafodelista"/>
        <w:numPr>
          <w:ilvl w:val="0"/>
          <w:numId w:val="3"/>
        </w:numPr>
        <w:rPr>
          <w:b/>
        </w:rPr>
      </w:pPr>
      <w:r>
        <w:rPr>
          <w:b/>
        </w:rPr>
        <w:t>Función de reducción</w:t>
      </w:r>
    </w:p>
    <w:p w:rsidR="0018133F" w:rsidRDefault="000E24FE" w:rsidP="0018133F">
      <w:pPr>
        <w:pStyle w:val="Prrafodelista"/>
        <w:ind w:left="0"/>
      </w:pPr>
      <w:r>
        <w:t>Una función de reducción es una función que transforma un hash en una cadena de texto plano. Es muy importante no interpretar mal este concepto. La función de reducción no es el proceso contrario a una función hash, es decir, aplicar una función de reducción sobre un hash no te va a devolver su cadena original, si no que te va a devolver otra cadena cualquiera</w:t>
      </w:r>
      <w:r w:rsidR="003E28C2">
        <w:t>, ya que precisamente el objetivo de las funciones hash es que no se pueda realizar una función inversa</w:t>
      </w:r>
      <w:r w:rsidR="003E28C2">
        <w:t>.</w:t>
      </w:r>
    </w:p>
    <w:p w:rsidR="00F31A12" w:rsidRPr="00F31A12" w:rsidRDefault="00F31A12" w:rsidP="00F31A12">
      <w:pPr>
        <w:pStyle w:val="Prrafodelista"/>
        <w:numPr>
          <w:ilvl w:val="0"/>
          <w:numId w:val="3"/>
        </w:numPr>
        <w:rPr>
          <w:b/>
        </w:rPr>
      </w:pPr>
      <w:r w:rsidRPr="00F31A12">
        <w:rPr>
          <w:b/>
        </w:rPr>
        <w:t>Funcionamiento</w:t>
      </w:r>
    </w:p>
    <w:p w:rsidR="00FD6649" w:rsidRPr="009C46BC" w:rsidRDefault="00FD6649" w:rsidP="00FD6649">
      <w:pPr>
        <w:pStyle w:val="Prrafodelista"/>
        <w:numPr>
          <w:ilvl w:val="0"/>
          <w:numId w:val="2"/>
        </w:numPr>
        <w:spacing w:after="0"/>
        <w:jc w:val="both"/>
        <w:rPr>
          <w:b/>
          <w:sz w:val="28"/>
          <w:szCs w:val="28"/>
        </w:rPr>
      </w:pPr>
      <w:r w:rsidRPr="009C46BC">
        <w:rPr>
          <w:b/>
          <w:sz w:val="28"/>
          <w:szCs w:val="28"/>
        </w:rPr>
        <w:lastRenderedPageBreak/>
        <w:t>Conclusión</w:t>
      </w:r>
    </w:p>
    <w:p w:rsidR="00FD6649" w:rsidRPr="00FD6649" w:rsidRDefault="00FD6649" w:rsidP="00FD6649"/>
    <w:p w:rsidR="00FD6649" w:rsidRPr="009C46BC" w:rsidRDefault="00FD6649" w:rsidP="00FD6649">
      <w:pPr>
        <w:pStyle w:val="Prrafodelista"/>
        <w:numPr>
          <w:ilvl w:val="0"/>
          <w:numId w:val="2"/>
        </w:numPr>
        <w:spacing w:after="0"/>
        <w:jc w:val="both"/>
        <w:rPr>
          <w:b/>
          <w:sz w:val="28"/>
          <w:szCs w:val="28"/>
        </w:rPr>
      </w:pPr>
      <w:r w:rsidRPr="009C46BC">
        <w:rPr>
          <w:b/>
          <w:sz w:val="28"/>
          <w:szCs w:val="28"/>
        </w:rPr>
        <w:t>Referencias</w:t>
      </w:r>
    </w:p>
    <w:p w:rsidR="00790119" w:rsidRPr="00790119" w:rsidRDefault="00790119" w:rsidP="00790119">
      <w:pPr>
        <w:pStyle w:val="Prrafodelista"/>
        <w:rPr>
          <w:b/>
        </w:rPr>
      </w:pPr>
    </w:p>
    <w:p w:rsidR="00790119" w:rsidRPr="0079666D" w:rsidRDefault="00790119" w:rsidP="00790119">
      <w:pPr>
        <w:pStyle w:val="Prrafodelista"/>
        <w:spacing w:after="0"/>
        <w:ind w:left="360"/>
        <w:jc w:val="both"/>
      </w:pPr>
      <w:r w:rsidRPr="0079666D">
        <w:t>Apuntes</w:t>
      </w:r>
    </w:p>
    <w:p w:rsidR="00FD6649" w:rsidRDefault="00FD6649" w:rsidP="00FD6649"/>
    <w:p w:rsidR="00FD6649" w:rsidRPr="00FD6649" w:rsidRDefault="00FD6649" w:rsidP="00FD6649">
      <w:pPr>
        <w:pStyle w:val="Prrafodelista"/>
        <w:spacing w:after="0"/>
        <w:ind w:left="0"/>
        <w:jc w:val="both"/>
      </w:pPr>
    </w:p>
    <w:sectPr w:rsidR="00FD6649" w:rsidRPr="00FD6649" w:rsidSect="00FE3394">
      <w:headerReference w:type="default" r:id="rId7"/>
      <w:pgSz w:w="11906" w:h="16838"/>
      <w:pgMar w:top="2100" w:right="991" w:bottom="1417" w:left="993"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AA2" w:rsidRDefault="00384AA2" w:rsidP="00781D0B">
      <w:pPr>
        <w:spacing w:after="0" w:line="240" w:lineRule="auto"/>
      </w:pPr>
      <w:r>
        <w:separator/>
      </w:r>
    </w:p>
  </w:endnote>
  <w:endnote w:type="continuationSeparator" w:id="0">
    <w:p w:rsidR="00384AA2" w:rsidRDefault="00384AA2" w:rsidP="0078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AA2" w:rsidRDefault="00384AA2" w:rsidP="00781D0B">
      <w:pPr>
        <w:spacing w:after="0" w:line="240" w:lineRule="auto"/>
      </w:pPr>
      <w:r>
        <w:separator/>
      </w:r>
    </w:p>
  </w:footnote>
  <w:footnote w:type="continuationSeparator" w:id="0">
    <w:p w:rsidR="00384AA2" w:rsidRDefault="00384AA2" w:rsidP="00781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6129"/>
    </w:tblGrid>
    <w:tr w:rsidR="00FE3394" w:rsidTr="00FE3394">
      <w:tc>
        <w:tcPr>
          <w:tcW w:w="3794" w:type="dxa"/>
        </w:tcPr>
        <w:p w:rsidR="00FE3394" w:rsidRDefault="00FE3394" w:rsidP="00FE3394">
          <w:pPr>
            <w:pStyle w:val="Encabezado"/>
            <w:ind w:firstLine="3540"/>
            <w:jc w:val="both"/>
            <w:rPr>
              <w:b/>
            </w:rPr>
          </w:pPr>
        </w:p>
        <w:p w:rsidR="00FE3394" w:rsidRDefault="00FE3394" w:rsidP="00FE3394">
          <w:pPr>
            <w:pStyle w:val="Encabezado"/>
            <w:ind w:firstLine="3540"/>
            <w:jc w:val="both"/>
            <w:rPr>
              <w:b/>
            </w:rPr>
          </w:pPr>
          <w:r>
            <w:rPr>
              <w:noProof/>
              <w:lang w:val="en-GB" w:eastAsia="en-GB"/>
            </w:rPr>
            <w:drawing>
              <wp:anchor distT="0" distB="0" distL="114300" distR="114300" simplePos="0" relativeHeight="251659264" behindDoc="1" locked="0" layoutInCell="1" allowOverlap="1" wp14:anchorId="7C79A677" wp14:editId="61F42CA6">
                <wp:simplePos x="0" y="0"/>
                <wp:positionH relativeFrom="column">
                  <wp:posOffset>1905</wp:posOffset>
                </wp:positionH>
                <wp:positionV relativeFrom="paragraph">
                  <wp:posOffset>0</wp:posOffset>
                </wp:positionV>
                <wp:extent cx="1501140" cy="670560"/>
                <wp:effectExtent l="0" t="0" r="3810" b="0"/>
                <wp:wrapThrough wrapText="bothSides">
                  <wp:wrapPolygon edited="0">
                    <wp:start x="0" y="0"/>
                    <wp:lineTo x="0" y="20864"/>
                    <wp:lineTo x="21381" y="20864"/>
                    <wp:lineTo x="21381" y="0"/>
                    <wp:lineTo x="0" y="0"/>
                  </wp:wrapPolygon>
                </wp:wrapThrough>
                <wp:docPr id="2" name="Imagen 2" descr="http://www.euroboticsweek-asturias.es/wp-content/uploads/2012/11/eii-unio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uroboticsweek-asturias.es/wp-content/uploads/2012/11/eii-uniov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1140"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3394" w:rsidRDefault="00FE3394" w:rsidP="00FE3394">
          <w:pPr>
            <w:pStyle w:val="Encabezado"/>
            <w:jc w:val="both"/>
            <w:rPr>
              <w:b/>
            </w:rPr>
          </w:pPr>
        </w:p>
      </w:tc>
      <w:tc>
        <w:tcPr>
          <w:tcW w:w="6268" w:type="dxa"/>
        </w:tcPr>
        <w:p w:rsidR="00FE3394" w:rsidRDefault="00FE3394" w:rsidP="00FE3394">
          <w:pPr>
            <w:pStyle w:val="Encabezado"/>
            <w:jc w:val="both"/>
            <w:rPr>
              <w:b/>
            </w:rPr>
          </w:pPr>
        </w:p>
        <w:p w:rsidR="00FE3394" w:rsidRDefault="00FE3394" w:rsidP="00FE3394">
          <w:pPr>
            <w:pStyle w:val="Encabezado"/>
            <w:jc w:val="both"/>
            <w:rPr>
              <w:b/>
            </w:rPr>
          </w:pPr>
        </w:p>
        <w:p w:rsidR="00FE3394" w:rsidRDefault="00FE3394" w:rsidP="00FE3394">
          <w:pPr>
            <w:pStyle w:val="Encabezado"/>
            <w:jc w:val="both"/>
            <w:rPr>
              <w:b/>
            </w:rPr>
          </w:pPr>
          <w:r w:rsidRPr="00FE3394">
            <w:rPr>
              <w:b/>
              <w:sz w:val="28"/>
            </w:rPr>
            <w:t>SEGURIDAD DE LOS SISTEMAS INFORMÁTICOS</w:t>
          </w:r>
        </w:p>
      </w:tc>
    </w:tr>
  </w:tbl>
  <w:p w:rsidR="00781D0B" w:rsidRPr="00FE3394" w:rsidRDefault="00781D0B" w:rsidP="00781D0B">
    <w:pPr>
      <w:pStyle w:val="Encabezado"/>
      <w:jc w:val="both"/>
      <w:rPr>
        <w:b/>
      </w:rPr>
    </w:pPr>
  </w:p>
  <w:p w:rsidR="00781D0B" w:rsidRDefault="00781D0B" w:rsidP="00781D0B">
    <w:pPr>
      <w:pStyle w:val="Encabezad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D0F"/>
    <w:multiLevelType w:val="hybridMultilevel"/>
    <w:tmpl w:val="523C5EB0"/>
    <w:lvl w:ilvl="0" w:tplc="0C0A000F">
      <w:start w:val="1"/>
      <w:numFmt w:val="decimal"/>
      <w:lvlText w:val="%1."/>
      <w:lvlJc w:val="left"/>
      <w:pPr>
        <w:ind w:left="360" w:hanging="360"/>
      </w:pPr>
      <w:rPr>
        <w:rFonts w:hint="default"/>
      </w:rPr>
    </w:lvl>
    <w:lvl w:ilvl="1" w:tplc="D8ACF8DA">
      <w:start w:val="1"/>
      <w:numFmt w:val="decimal"/>
      <w:lvlText w:val="2.%2"/>
      <w:lvlJc w:val="left"/>
      <w:pPr>
        <w:ind w:left="1080" w:hanging="360"/>
      </w:pPr>
      <w:rPr>
        <w:rFonts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517E16B4"/>
    <w:multiLevelType w:val="hybridMultilevel"/>
    <w:tmpl w:val="C25608E2"/>
    <w:lvl w:ilvl="0" w:tplc="D8ACF8DA">
      <w:start w:val="1"/>
      <w:numFmt w:val="decimal"/>
      <w:lvlText w:val="2.%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6AFF1A10"/>
    <w:multiLevelType w:val="hybridMultilevel"/>
    <w:tmpl w:val="8BA6F0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CC"/>
    <w:rsid w:val="00094BA5"/>
    <w:rsid w:val="000E24FE"/>
    <w:rsid w:val="00166943"/>
    <w:rsid w:val="0018133F"/>
    <w:rsid w:val="002465C6"/>
    <w:rsid w:val="00297609"/>
    <w:rsid w:val="00384AA2"/>
    <w:rsid w:val="003E28C2"/>
    <w:rsid w:val="0059249F"/>
    <w:rsid w:val="005A1535"/>
    <w:rsid w:val="00627585"/>
    <w:rsid w:val="006E212A"/>
    <w:rsid w:val="00781D0B"/>
    <w:rsid w:val="00790119"/>
    <w:rsid w:val="0079666D"/>
    <w:rsid w:val="007C5DCC"/>
    <w:rsid w:val="00811CD9"/>
    <w:rsid w:val="008964FD"/>
    <w:rsid w:val="008A2986"/>
    <w:rsid w:val="00922BD1"/>
    <w:rsid w:val="00945075"/>
    <w:rsid w:val="0098531C"/>
    <w:rsid w:val="009C46BC"/>
    <w:rsid w:val="00B36581"/>
    <w:rsid w:val="00BA0BDB"/>
    <w:rsid w:val="00BE162B"/>
    <w:rsid w:val="00D72B1F"/>
    <w:rsid w:val="00DB4EF7"/>
    <w:rsid w:val="00E433FE"/>
    <w:rsid w:val="00EB6053"/>
    <w:rsid w:val="00EB70E6"/>
    <w:rsid w:val="00F31A12"/>
    <w:rsid w:val="00FB228D"/>
    <w:rsid w:val="00FD6649"/>
    <w:rsid w:val="00FE3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A3430"/>
  <w15:docId w15:val="{6D86E8D0-7120-4801-A254-BAA4BBC0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81D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1D0B"/>
  </w:style>
  <w:style w:type="paragraph" w:styleId="Piedepgina">
    <w:name w:val="footer"/>
    <w:basedOn w:val="Normal"/>
    <w:link w:val="PiedepginaCar"/>
    <w:uiPriority w:val="99"/>
    <w:unhideWhenUsed/>
    <w:rsid w:val="00781D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1D0B"/>
  </w:style>
  <w:style w:type="paragraph" w:styleId="Textodeglobo">
    <w:name w:val="Balloon Text"/>
    <w:basedOn w:val="Normal"/>
    <w:link w:val="TextodegloboCar"/>
    <w:uiPriority w:val="99"/>
    <w:semiHidden/>
    <w:unhideWhenUsed/>
    <w:rsid w:val="00781D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1D0B"/>
    <w:rPr>
      <w:rFonts w:ascii="Tahoma" w:hAnsi="Tahoma" w:cs="Tahoma"/>
      <w:sz w:val="16"/>
      <w:szCs w:val="16"/>
    </w:rPr>
  </w:style>
  <w:style w:type="paragraph" w:styleId="Prrafodelista">
    <w:name w:val="List Paragraph"/>
    <w:basedOn w:val="Normal"/>
    <w:uiPriority w:val="34"/>
    <w:qFormat/>
    <w:rsid w:val="00781D0B"/>
    <w:pPr>
      <w:ind w:left="720"/>
      <w:contextualSpacing/>
    </w:pPr>
  </w:style>
  <w:style w:type="table" w:styleId="Tablaconcuadrcula">
    <w:name w:val="Table Grid"/>
    <w:basedOn w:val="Tablanormal"/>
    <w:uiPriority w:val="59"/>
    <w:rsid w:val="00FE3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universidad\docencia\2017\grado\Compartida-SSI\Curso%202016-2017\Seminarios\evaluaci&#243;n%20trabajos\Formato%20Trabajo%20Tem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 Trabajo Tema 1.dotx</Template>
  <TotalTime>214</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Pablo Menéndez Suárez</cp:lastModifiedBy>
  <cp:revision>8</cp:revision>
  <dcterms:created xsi:type="dcterms:W3CDTF">2018-05-05T15:12:00Z</dcterms:created>
  <dcterms:modified xsi:type="dcterms:W3CDTF">2018-05-05T18:46:00Z</dcterms:modified>
</cp:coreProperties>
</file>